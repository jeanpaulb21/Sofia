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43DC" w14:textId="22C93AAF" w:rsidR="002B1424" w:rsidRPr="002B1424" w:rsidRDefault="000F178F" w:rsidP="000F178F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i/>
          <w:iCs/>
          <w:sz w:val="24"/>
          <w:szCs w:val="24"/>
        </w:rPr>
        <w:t>Solicitud</w:t>
      </w:r>
      <w:r w:rsidR="002B1424" w:rsidRPr="002B1424">
        <w:rPr>
          <w:rFonts w:cs="Calibri"/>
          <w:b/>
          <w:i/>
          <w:iCs/>
          <w:sz w:val="24"/>
          <w:szCs w:val="24"/>
        </w:rPr>
        <w:t xml:space="preserve"> de Remisión a Comité de Evaluación y Seguimiento</w:t>
      </w:r>
    </w:p>
    <w:p w14:paraId="70E83F89" w14:textId="77777777" w:rsidR="002B1424" w:rsidRPr="002B1424" w:rsidRDefault="002B1424" w:rsidP="002B1424">
      <w:p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Centro de Formación: [Nombre del centro]</w:t>
      </w:r>
      <w:r w:rsidRPr="002B1424">
        <w:rPr>
          <w:rFonts w:cs="Calibri"/>
          <w:sz w:val="24"/>
          <w:szCs w:val="24"/>
        </w:rPr>
        <w:br/>
        <w:t>Fecha: [Día / Mes / Año]</w:t>
      </w:r>
      <w:r w:rsidRPr="002B1424">
        <w:rPr>
          <w:rFonts w:cs="Calibri"/>
          <w:sz w:val="24"/>
          <w:szCs w:val="24"/>
        </w:rPr>
        <w:br/>
        <w:t>Hora: [</w:t>
      </w:r>
      <w:proofErr w:type="spellStart"/>
      <w:r w:rsidRPr="002B1424">
        <w:rPr>
          <w:rFonts w:cs="Calibri"/>
          <w:sz w:val="24"/>
          <w:szCs w:val="24"/>
        </w:rPr>
        <w:t>hh:mm</w:t>
      </w:r>
      <w:proofErr w:type="spellEnd"/>
      <w:r w:rsidRPr="002B1424">
        <w:rPr>
          <w:rFonts w:cs="Calibri"/>
          <w:sz w:val="24"/>
          <w:szCs w:val="24"/>
        </w:rPr>
        <w:t xml:space="preserve"> a.m./p.m.]</w:t>
      </w:r>
    </w:p>
    <w:p w14:paraId="46426879" w14:textId="33D5E8F0" w:rsidR="000F178F" w:rsidRPr="000F178F" w:rsidRDefault="000F178F" w:rsidP="000F178F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0F178F">
        <w:rPr>
          <w:rFonts w:ascii="Calibri" w:hAnsi="Calibri" w:cs="Calibri"/>
          <w:b/>
          <w:bCs/>
          <w:sz w:val="24"/>
          <w:szCs w:val="24"/>
        </w:rPr>
        <w:t>Identificación del aprendiz</w:t>
      </w:r>
    </w:p>
    <w:p w14:paraId="18DA6B33" w14:textId="35E9DD37" w:rsidR="002B1424" w:rsidRPr="000F178F" w:rsidRDefault="002B1424" w:rsidP="000F178F">
      <w:pPr>
        <w:spacing w:after="0" w:line="360" w:lineRule="auto"/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Nombre del Aprendiz: [Nombre completo]</w:t>
      </w:r>
      <w:r w:rsidRPr="002B1424">
        <w:rPr>
          <w:rFonts w:cs="Calibri"/>
          <w:sz w:val="24"/>
          <w:szCs w:val="24"/>
        </w:rPr>
        <w:br/>
        <w:t>Ficha de Formación: [Número de ficha]</w:t>
      </w:r>
      <w:r w:rsidRPr="002B1424">
        <w:rPr>
          <w:rFonts w:cs="Calibri"/>
          <w:sz w:val="24"/>
          <w:szCs w:val="24"/>
        </w:rPr>
        <w:br/>
        <w:t>Programa de Formación: Técnico en reparación de electrodomésticos</w:t>
      </w:r>
      <w:r w:rsidRPr="002B1424">
        <w:rPr>
          <w:rFonts w:cs="Calibri"/>
          <w:sz w:val="24"/>
          <w:szCs w:val="24"/>
        </w:rPr>
        <w:br/>
        <w:t>Instructor Responsable: [Tu nombre]</w:t>
      </w:r>
    </w:p>
    <w:p w14:paraId="61D57496" w14:textId="39BCFC17" w:rsidR="000F178F" w:rsidRPr="000F178F" w:rsidRDefault="000F178F" w:rsidP="000F178F">
      <w:pPr>
        <w:spacing w:after="0" w:line="360" w:lineRule="auto"/>
        <w:rPr>
          <w:rFonts w:cs="Calibri"/>
          <w:sz w:val="24"/>
          <w:szCs w:val="24"/>
        </w:rPr>
      </w:pPr>
      <w:r w:rsidRPr="000F178F">
        <w:rPr>
          <w:rFonts w:cs="Calibri"/>
          <w:sz w:val="24"/>
          <w:szCs w:val="24"/>
        </w:rPr>
        <w:t>Equipo de instructores de programa:</w:t>
      </w:r>
    </w:p>
    <w:p w14:paraId="742F3CA3" w14:textId="77777777" w:rsidR="000F178F" w:rsidRPr="002B1424" w:rsidRDefault="000F178F" w:rsidP="002B1424">
      <w:pPr>
        <w:rPr>
          <w:rFonts w:cs="Calibri"/>
          <w:b/>
          <w:bCs/>
          <w:sz w:val="24"/>
          <w:szCs w:val="24"/>
        </w:rPr>
      </w:pPr>
    </w:p>
    <w:p w14:paraId="169280ED" w14:textId="77777777" w:rsidR="000F178F" w:rsidRPr="000F178F" w:rsidRDefault="002B1424" w:rsidP="000F178F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0F178F">
        <w:rPr>
          <w:rFonts w:ascii="Calibri" w:hAnsi="Calibri" w:cs="Calibri"/>
          <w:b/>
          <w:bCs/>
          <w:sz w:val="24"/>
          <w:szCs w:val="24"/>
        </w:rPr>
        <w:t>Motivo de la Remisión:</w:t>
      </w:r>
    </w:p>
    <w:p w14:paraId="0E4F43E5" w14:textId="0D68D313" w:rsidR="002B1424" w:rsidRPr="000F178F" w:rsidRDefault="002B1424" w:rsidP="000F178F">
      <w:pPr>
        <w:ind w:left="360"/>
        <w:rPr>
          <w:rFonts w:cs="Calibri"/>
          <w:sz w:val="24"/>
          <w:szCs w:val="24"/>
        </w:rPr>
      </w:pPr>
      <w:r w:rsidRPr="000F178F">
        <w:rPr>
          <w:rFonts w:cs="Calibri"/>
          <w:sz w:val="24"/>
          <w:szCs w:val="24"/>
        </w:rPr>
        <w:t>Se remite al aprendiz al Comité de Evaluación y Seguimiento debido a:</w:t>
      </w:r>
    </w:p>
    <w:p w14:paraId="11EC5CCB" w14:textId="77777777" w:rsidR="002B1424" w:rsidRPr="002B1424" w:rsidRDefault="002B1424" w:rsidP="002B1424">
      <w:pPr>
        <w:numPr>
          <w:ilvl w:val="0"/>
          <w:numId w:val="31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[Desempeño académico insuficiente]</w:t>
      </w:r>
    </w:p>
    <w:p w14:paraId="33B09EDB" w14:textId="77777777" w:rsidR="002B1424" w:rsidRPr="002B1424" w:rsidRDefault="002B1424" w:rsidP="002B1424">
      <w:pPr>
        <w:numPr>
          <w:ilvl w:val="0"/>
          <w:numId w:val="31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[Inasistencias reiteradas y sin justificar]</w:t>
      </w:r>
    </w:p>
    <w:p w14:paraId="19CAF980" w14:textId="77777777" w:rsidR="002B1424" w:rsidRPr="002B1424" w:rsidRDefault="002B1424" w:rsidP="002B1424">
      <w:pPr>
        <w:numPr>
          <w:ilvl w:val="0"/>
          <w:numId w:val="31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[Falta de cumplimiento de compromisos formativos]</w:t>
      </w:r>
    </w:p>
    <w:p w14:paraId="1AD250FC" w14:textId="77777777" w:rsidR="002B1424" w:rsidRPr="002B1424" w:rsidRDefault="002B1424" w:rsidP="002B1424">
      <w:pPr>
        <w:numPr>
          <w:ilvl w:val="0"/>
          <w:numId w:val="31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[Comportamiento inadecuado en el entorno formativo]</w:t>
      </w:r>
      <w:r w:rsidRPr="002B1424">
        <w:rPr>
          <w:rFonts w:cs="Calibri"/>
          <w:sz w:val="24"/>
          <w:szCs w:val="24"/>
        </w:rPr>
        <w:br/>
      </w:r>
      <w:r w:rsidRPr="002B1424">
        <w:rPr>
          <w:rFonts w:cs="Calibri"/>
          <w:i/>
          <w:iCs/>
          <w:sz w:val="24"/>
          <w:szCs w:val="24"/>
        </w:rPr>
        <w:t>(Seleccionar o describir el motivo que aplique)</w:t>
      </w:r>
    </w:p>
    <w:p w14:paraId="117990D7" w14:textId="10BF0828" w:rsidR="002B1424" w:rsidRPr="000F178F" w:rsidRDefault="002B1424" w:rsidP="000F178F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0F178F">
        <w:rPr>
          <w:rFonts w:ascii="Calibri" w:hAnsi="Calibri" w:cs="Calibri"/>
          <w:b/>
          <w:bCs/>
          <w:sz w:val="24"/>
          <w:szCs w:val="24"/>
        </w:rPr>
        <w:t>Evidencias Recolectadas:</w:t>
      </w:r>
    </w:p>
    <w:p w14:paraId="7FB651E8" w14:textId="77777777" w:rsidR="002B1424" w:rsidRPr="002B1424" w:rsidRDefault="002B1424" w:rsidP="002B1424">
      <w:pPr>
        <w:numPr>
          <w:ilvl w:val="0"/>
          <w:numId w:val="32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[Actas anteriores / reportes de seguimiento]</w:t>
      </w:r>
    </w:p>
    <w:p w14:paraId="10712E44" w14:textId="77777777" w:rsidR="002B1424" w:rsidRPr="002B1424" w:rsidRDefault="002B1424" w:rsidP="002B1424">
      <w:pPr>
        <w:numPr>
          <w:ilvl w:val="0"/>
          <w:numId w:val="32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[Registros de asistencia]</w:t>
      </w:r>
    </w:p>
    <w:p w14:paraId="61089947" w14:textId="77777777" w:rsidR="002B1424" w:rsidRPr="002B1424" w:rsidRDefault="002B1424" w:rsidP="002B1424">
      <w:pPr>
        <w:numPr>
          <w:ilvl w:val="0"/>
          <w:numId w:val="32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[Evaluaciones del desempeño]</w:t>
      </w:r>
    </w:p>
    <w:p w14:paraId="21ED29F0" w14:textId="77777777" w:rsidR="002B1424" w:rsidRPr="002B1424" w:rsidRDefault="002B1424" w:rsidP="002B1424">
      <w:pPr>
        <w:numPr>
          <w:ilvl w:val="0"/>
          <w:numId w:val="32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[Observaciones disciplinarias]</w:t>
      </w:r>
    </w:p>
    <w:p w14:paraId="226E9A4E" w14:textId="271DF0E6" w:rsidR="002B1424" w:rsidRPr="000F178F" w:rsidRDefault="002B1424" w:rsidP="000F178F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0F178F">
        <w:rPr>
          <w:rFonts w:ascii="Calibri" w:hAnsi="Calibri" w:cs="Calibri"/>
          <w:b/>
          <w:bCs/>
          <w:sz w:val="24"/>
          <w:szCs w:val="24"/>
        </w:rPr>
        <w:t>Acciones Previas Realizadas:</w:t>
      </w:r>
    </w:p>
    <w:p w14:paraId="08226C12" w14:textId="77777777" w:rsidR="002B1424" w:rsidRPr="002B1424" w:rsidRDefault="002B1424" w:rsidP="002B1424">
      <w:pPr>
        <w:numPr>
          <w:ilvl w:val="0"/>
          <w:numId w:val="33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Seguimiento individual</w:t>
      </w:r>
    </w:p>
    <w:p w14:paraId="2B9897D3" w14:textId="77777777" w:rsidR="002B1424" w:rsidRPr="002B1424" w:rsidRDefault="002B1424" w:rsidP="002B1424">
      <w:pPr>
        <w:numPr>
          <w:ilvl w:val="0"/>
          <w:numId w:val="33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lastRenderedPageBreak/>
        <w:t>Reunión de orientación</w:t>
      </w:r>
    </w:p>
    <w:p w14:paraId="180556B7" w14:textId="77777777" w:rsidR="002B1424" w:rsidRPr="002B1424" w:rsidRDefault="002B1424" w:rsidP="002B1424">
      <w:pPr>
        <w:numPr>
          <w:ilvl w:val="0"/>
          <w:numId w:val="33"/>
        </w:num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Acompañamiento pedagógico</w:t>
      </w:r>
    </w:p>
    <w:p w14:paraId="1FDC74E3" w14:textId="41B8DA1D" w:rsidR="002B1424" w:rsidRDefault="002B1424" w:rsidP="002B1424">
      <w:pPr>
        <w:rPr>
          <w:rFonts w:cs="Calibri"/>
          <w:sz w:val="24"/>
          <w:szCs w:val="24"/>
        </w:rPr>
      </w:pPr>
      <w:r w:rsidRPr="002B1424">
        <w:rPr>
          <w:rFonts w:cs="Calibri"/>
          <w:sz w:val="24"/>
          <w:szCs w:val="24"/>
        </w:rPr>
        <w:t>Observaciones Adicionales:</w:t>
      </w:r>
    </w:p>
    <w:p w14:paraId="3AB2E882" w14:textId="034123B5" w:rsidR="000F178F" w:rsidRDefault="000F178F" w:rsidP="002B142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521538" w14:textId="77777777" w:rsidR="000F178F" w:rsidRPr="002B1424" w:rsidRDefault="000F178F" w:rsidP="002B1424">
      <w:pPr>
        <w:rPr>
          <w:rFonts w:cs="Calibri"/>
          <w:sz w:val="24"/>
          <w:szCs w:val="24"/>
        </w:rPr>
      </w:pPr>
    </w:p>
    <w:p w14:paraId="746D39ED" w14:textId="3702D738" w:rsidR="0092729E" w:rsidRDefault="000F178F" w:rsidP="002B1424">
      <w:r>
        <w:t>Firma del instructor solicitante/:</w:t>
      </w:r>
    </w:p>
    <w:p w14:paraId="5D67A15B" w14:textId="4BF5CA1F" w:rsidR="000F178F" w:rsidRPr="002B1424" w:rsidRDefault="000F178F" w:rsidP="002B1424">
      <w:r>
        <w:t>_______________________________________</w:t>
      </w:r>
    </w:p>
    <w:sectPr w:rsidR="000F178F" w:rsidRPr="002B1424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78F85" w14:textId="77777777" w:rsidR="00E753F3" w:rsidRDefault="00E753F3">
      <w:pPr>
        <w:spacing w:after="0" w:line="240" w:lineRule="auto"/>
      </w:pPr>
      <w:r>
        <w:separator/>
      </w:r>
    </w:p>
  </w:endnote>
  <w:endnote w:type="continuationSeparator" w:id="0">
    <w:p w14:paraId="3FC7B4BF" w14:textId="77777777" w:rsidR="00E753F3" w:rsidRDefault="00E753F3">
      <w:pPr>
        <w:spacing w:after="0" w:line="240" w:lineRule="auto"/>
      </w:pPr>
      <w:r>
        <w:continuationSeparator/>
      </w:r>
    </w:p>
  </w:endnote>
  <w:endnote w:type="continuationNotice" w:id="1">
    <w:p w14:paraId="6DB36F6F" w14:textId="77777777" w:rsidR="00E753F3" w:rsidRDefault="00E753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332CB2" w:rsidR="00E85AFD" w:rsidRDefault="00033399" w:rsidP="00033399">
    <w:pPr>
      <w:pStyle w:val="Piedepgina"/>
      <w:jc w:val="center"/>
    </w:pPr>
    <w:r>
      <w:t>GFPI-F-</w:t>
    </w:r>
    <w:r w:rsidRPr="009448E8">
      <w:t>135 V</w:t>
    </w:r>
    <w:r w:rsidR="009448E8">
      <w:t>04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41650" w14:textId="77777777" w:rsidR="00E753F3" w:rsidRDefault="00E753F3">
      <w:pPr>
        <w:spacing w:after="0" w:line="240" w:lineRule="auto"/>
      </w:pPr>
      <w:r>
        <w:separator/>
      </w:r>
    </w:p>
  </w:footnote>
  <w:footnote w:type="continuationSeparator" w:id="0">
    <w:p w14:paraId="0593DE62" w14:textId="77777777" w:rsidR="00E753F3" w:rsidRDefault="00E753F3">
      <w:pPr>
        <w:spacing w:after="0" w:line="240" w:lineRule="auto"/>
      </w:pPr>
      <w:r>
        <w:continuationSeparator/>
      </w:r>
    </w:p>
  </w:footnote>
  <w:footnote w:type="continuationNotice" w:id="1">
    <w:p w14:paraId="34D63D5E" w14:textId="77777777" w:rsidR="00E753F3" w:rsidRDefault="00E753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60AA8" w14:textId="6D30D285" w:rsidR="00F51763" w:rsidRDefault="00000000">
    <w:pPr>
      <w:pStyle w:val="Encabezado"/>
    </w:pPr>
    <w:r>
      <w:rPr>
        <w:noProof/>
      </w:rPr>
      <w:pict w14:anchorId="5E293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5" o:spid="_x0000_s1026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8D12F" w14:textId="3E1BEB0F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eastAsia="es-CO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F2BE" w14:textId="36BC9D2D" w:rsidR="00E85AFD" w:rsidRDefault="00000000">
    <w:pPr>
      <w:pStyle w:val="Encabezado"/>
      <w:rPr>
        <w:noProof/>
        <w:lang w:val="es-ES" w:eastAsia="es-ES"/>
      </w:rPr>
    </w:pPr>
    <w:r>
      <w:rPr>
        <w:noProof/>
      </w:rPr>
      <w:pict w14:anchorId="5DAFA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4" o:spid="_x0000_s1025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EDA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F5A3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EE17206"/>
    <w:multiLevelType w:val="multilevel"/>
    <w:tmpl w:val="535ECD6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0F74769C"/>
    <w:multiLevelType w:val="hybridMultilevel"/>
    <w:tmpl w:val="178A5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614ADF"/>
    <w:multiLevelType w:val="hybridMultilevel"/>
    <w:tmpl w:val="486E0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4485A"/>
    <w:multiLevelType w:val="multilevel"/>
    <w:tmpl w:val="F4B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C0671"/>
    <w:multiLevelType w:val="multilevel"/>
    <w:tmpl w:val="B28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83"/>
    <w:multiLevelType w:val="hybridMultilevel"/>
    <w:tmpl w:val="EE1A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2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FB366CF"/>
    <w:multiLevelType w:val="multilevel"/>
    <w:tmpl w:val="C8E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9366500">
    <w:abstractNumId w:val="28"/>
  </w:num>
  <w:num w:numId="2" w16cid:durableId="505485544">
    <w:abstractNumId w:val="29"/>
  </w:num>
  <w:num w:numId="3" w16cid:durableId="843277053">
    <w:abstractNumId w:val="25"/>
  </w:num>
  <w:num w:numId="4" w16cid:durableId="11330596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1442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7844970">
    <w:abstractNumId w:val="18"/>
  </w:num>
  <w:num w:numId="7" w16cid:durableId="211036800">
    <w:abstractNumId w:val="19"/>
  </w:num>
  <w:num w:numId="8" w16cid:durableId="2107997317">
    <w:abstractNumId w:val="2"/>
  </w:num>
  <w:num w:numId="9" w16cid:durableId="1580671781">
    <w:abstractNumId w:val="11"/>
  </w:num>
  <w:num w:numId="10" w16cid:durableId="1809400761">
    <w:abstractNumId w:val="27"/>
  </w:num>
  <w:num w:numId="11" w16cid:durableId="559172815">
    <w:abstractNumId w:val="6"/>
  </w:num>
  <w:num w:numId="12" w16cid:durableId="1328047260">
    <w:abstractNumId w:val="5"/>
  </w:num>
  <w:num w:numId="13" w16cid:durableId="886380371">
    <w:abstractNumId w:val="16"/>
  </w:num>
  <w:num w:numId="14" w16cid:durableId="1992901261">
    <w:abstractNumId w:val="17"/>
  </w:num>
  <w:num w:numId="15" w16cid:durableId="391276193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7870256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60339375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67189401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792678800">
    <w:abstractNumId w:val="10"/>
  </w:num>
  <w:num w:numId="20" w16cid:durableId="1867912511">
    <w:abstractNumId w:val="21"/>
  </w:num>
  <w:num w:numId="21" w16cid:durableId="1340742040">
    <w:abstractNumId w:val="15"/>
  </w:num>
  <w:num w:numId="22" w16cid:durableId="1593708866">
    <w:abstractNumId w:val="13"/>
  </w:num>
  <w:num w:numId="23" w16cid:durableId="1926918412">
    <w:abstractNumId w:val="12"/>
  </w:num>
  <w:num w:numId="24" w16cid:durableId="48457321">
    <w:abstractNumId w:val="24"/>
  </w:num>
  <w:num w:numId="25" w16cid:durableId="548346651">
    <w:abstractNumId w:val="9"/>
  </w:num>
  <w:num w:numId="26" w16cid:durableId="1200633253">
    <w:abstractNumId w:val="1"/>
  </w:num>
  <w:num w:numId="27" w16cid:durableId="1590918751">
    <w:abstractNumId w:val="0"/>
  </w:num>
  <w:num w:numId="28" w16cid:durableId="1802991775">
    <w:abstractNumId w:val="3"/>
  </w:num>
  <w:num w:numId="29" w16cid:durableId="1653555971">
    <w:abstractNumId w:val="20"/>
  </w:num>
  <w:num w:numId="30" w16cid:durableId="1460802051">
    <w:abstractNumId w:val="4"/>
  </w:num>
  <w:num w:numId="31" w16cid:durableId="546844775">
    <w:abstractNumId w:val="26"/>
  </w:num>
  <w:num w:numId="32" w16cid:durableId="1363088025">
    <w:abstractNumId w:val="8"/>
  </w:num>
  <w:num w:numId="33" w16cid:durableId="1595044326">
    <w:abstractNumId w:val="14"/>
  </w:num>
  <w:num w:numId="34" w16cid:durableId="324666815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33399"/>
    <w:rsid w:val="000723CC"/>
    <w:rsid w:val="000935DA"/>
    <w:rsid w:val="000A648F"/>
    <w:rsid w:val="000C285C"/>
    <w:rsid w:val="000E3051"/>
    <w:rsid w:val="000F178F"/>
    <w:rsid w:val="000F2166"/>
    <w:rsid w:val="00117BFB"/>
    <w:rsid w:val="00172F63"/>
    <w:rsid w:val="00174851"/>
    <w:rsid w:val="001C508E"/>
    <w:rsid w:val="001D75C8"/>
    <w:rsid w:val="00233A9B"/>
    <w:rsid w:val="002B1424"/>
    <w:rsid w:val="002D12AD"/>
    <w:rsid w:val="002E0F5A"/>
    <w:rsid w:val="003163ED"/>
    <w:rsid w:val="003232D5"/>
    <w:rsid w:val="003605B2"/>
    <w:rsid w:val="00362DE7"/>
    <w:rsid w:val="003630EC"/>
    <w:rsid w:val="0038578C"/>
    <w:rsid w:val="00395869"/>
    <w:rsid w:val="003A64C4"/>
    <w:rsid w:val="003B2FA3"/>
    <w:rsid w:val="003B493D"/>
    <w:rsid w:val="00400D09"/>
    <w:rsid w:val="00417AA3"/>
    <w:rsid w:val="00424075"/>
    <w:rsid w:val="004360C9"/>
    <w:rsid w:val="00444A2D"/>
    <w:rsid w:val="00451A05"/>
    <w:rsid w:val="004673B2"/>
    <w:rsid w:val="00502891"/>
    <w:rsid w:val="00504738"/>
    <w:rsid w:val="005242C6"/>
    <w:rsid w:val="00537159"/>
    <w:rsid w:val="00553E9D"/>
    <w:rsid w:val="005931AF"/>
    <w:rsid w:val="005D3455"/>
    <w:rsid w:val="005D762E"/>
    <w:rsid w:val="005E2F69"/>
    <w:rsid w:val="005E716B"/>
    <w:rsid w:val="00604A19"/>
    <w:rsid w:val="00646F55"/>
    <w:rsid w:val="006866E9"/>
    <w:rsid w:val="006A0BF0"/>
    <w:rsid w:val="00702E2E"/>
    <w:rsid w:val="00743A27"/>
    <w:rsid w:val="007553B0"/>
    <w:rsid w:val="00761526"/>
    <w:rsid w:val="00763DBE"/>
    <w:rsid w:val="007659AA"/>
    <w:rsid w:val="007C3AB2"/>
    <w:rsid w:val="007D4273"/>
    <w:rsid w:val="00815D58"/>
    <w:rsid w:val="00834292"/>
    <w:rsid w:val="00845E20"/>
    <w:rsid w:val="00880A59"/>
    <w:rsid w:val="00886060"/>
    <w:rsid w:val="008D48E0"/>
    <w:rsid w:val="008D7773"/>
    <w:rsid w:val="008F5A23"/>
    <w:rsid w:val="009015A5"/>
    <w:rsid w:val="0092729E"/>
    <w:rsid w:val="009448E8"/>
    <w:rsid w:val="009B6B97"/>
    <w:rsid w:val="009D3278"/>
    <w:rsid w:val="00A03060"/>
    <w:rsid w:val="00A30720"/>
    <w:rsid w:val="00A63563"/>
    <w:rsid w:val="00A92164"/>
    <w:rsid w:val="00A93D42"/>
    <w:rsid w:val="00AF79AC"/>
    <w:rsid w:val="00B03D78"/>
    <w:rsid w:val="00B334B2"/>
    <w:rsid w:val="00B37BFF"/>
    <w:rsid w:val="00B457AB"/>
    <w:rsid w:val="00B53D0D"/>
    <w:rsid w:val="00B67A68"/>
    <w:rsid w:val="00BA3E8C"/>
    <w:rsid w:val="00BA649D"/>
    <w:rsid w:val="00BB464D"/>
    <w:rsid w:val="00C40C7E"/>
    <w:rsid w:val="00C50E2A"/>
    <w:rsid w:val="00CA46F1"/>
    <w:rsid w:val="00CA7209"/>
    <w:rsid w:val="00CC084F"/>
    <w:rsid w:val="00CC09B2"/>
    <w:rsid w:val="00CE69A9"/>
    <w:rsid w:val="00CF66F5"/>
    <w:rsid w:val="00D11770"/>
    <w:rsid w:val="00D277E1"/>
    <w:rsid w:val="00D83FDF"/>
    <w:rsid w:val="00D85CF8"/>
    <w:rsid w:val="00DC52B5"/>
    <w:rsid w:val="00DD7DE9"/>
    <w:rsid w:val="00E34F6F"/>
    <w:rsid w:val="00E413A0"/>
    <w:rsid w:val="00E5319B"/>
    <w:rsid w:val="00E54187"/>
    <w:rsid w:val="00E753F3"/>
    <w:rsid w:val="00E84005"/>
    <w:rsid w:val="00E85AFD"/>
    <w:rsid w:val="00EB21B5"/>
    <w:rsid w:val="00EB5C81"/>
    <w:rsid w:val="00EE736D"/>
    <w:rsid w:val="00F2679D"/>
    <w:rsid w:val="00F439FE"/>
    <w:rsid w:val="00F51763"/>
    <w:rsid w:val="00F67240"/>
    <w:rsid w:val="00F97D5C"/>
    <w:rsid w:val="00FB155A"/>
    <w:rsid w:val="00FB5843"/>
    <w:rsid w:val="00FE057B"/>
    <w:rsid w:val="00FE7202"/>
    <w:rsid w:val="00FF7A28"/>
    <w:rsid w:val="09EDA5A2"/>
    <w:rsid w:val="0E399CB2"/>
    <w:rsid w:val="24891A0C"/>
    <w:rsid w:val="365BE273"/>
    <w:rsid w:val="57670158"/>
    <w:rsid w:val="5A7EFF2D"/>
    <w:rsid w:val="65E55ACB"/>
    <w:rsid w:val="7A59C7AB"/>
    <w:rsid w:val="7B61B550"/>
    <w:rsid w:val="7E93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74652978-531E-40ED-8924-2A273D2A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customXml/itemProps2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77DE2A-42C6-4CA6-9039-80EF8487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tania charris</cp:lastModifiedBy>
  <cp:revision>2</cp:revision>
  <cp:lastPrinted>2016-06-08T13:42:00Z</cp:lastPrinted>
  <dcterms:created xsi:type="dcterms:W3CDTF">2025-07-09T11:26:00Z</dcterms:created>
  <dcterms:modified xsi:type="dcterms:W3CDTF">2025-07-09T11:26:00Z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0x010100E6FB40559C53924D9947EEC60714F600</vt:lpwstr>
  </property>
  <property fmtid="{D5CDD505-2E9C-101B-9397-08002B2CF9AE}" pid="10" name="MediaServiceImageTags">
    <vt:lpwstr/>
  </property>
  <property fmtid="{D5CDD505-2E9C-101B-9397-08002B2CF9AE}" pid="11" name="GrammarlyDocumentId">
    <vt:lpwstr>3d700877213b83c1f6f7a8dba73ed352631d8e03bf48ecc4f79bd5b83e8bc98b</vt:lpwstr>
  </property>
</Properties>
</file>